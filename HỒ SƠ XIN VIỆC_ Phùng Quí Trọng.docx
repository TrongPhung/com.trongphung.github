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81CEB" w14:textId="77777777" w:rsidR="00190A42" w:rsidRPr="0009346D" w:rsidRDefault="00C42E52">
      <w:pPr>
        <w:pStyle w:val="Heading1"/>
        <w:rPr>
          <w:rFonts w:ascii="Times New Roman" w:hAnsi="Times New Roman" w:cs="Times New Roman"/>
        </w:rPr>
      </w:pPr>
      <w:r w:rsidRPr="0009346D">
        <w:rPr>
          <w:rFonts w:ascii="Times New Roman" w:hAnsi="Times New Roman" w:cs="Times New Roman"/>
        </w:rPr>
        <w:t>HỒ SƠ XIN VIỆC</w:t>
      </w:r>
    </w:p>
    <w:p w14:paraId="564A345E" w14:textId="77777777" w:rsidR="00C42E52" w:rsidRPr="0009346D" w:rsidRDefault="00C42E52" w:rsidP="00C42E52">
      <w:pPr>
        <w:pStyle w:val="Heading2"/>
        <w:rPr>
          <w:rFonts w:ascii="Times New Roman" w:hAnsi="Times New Roman" w:cs="Times New Roman"/>
          <w:b w:val="0"/>
          <w:color w:val="000000" w:themeColor="text1"/>
        </w:rPr>
      </w:pPr>
      <w:r w:rsidRPr="0009346D">
        <w:rPr>
          <w:rFonts w:ascii="Times New Roman" w:hAnsi="Times New Roman" w:cs="Times New Roman"/>
          <w:b w:val="0"/>
          <w:color w:val="000000" w:themeColor="text1"/>
        </w:rPr>
        <w:t>1.Thông tin cá nhân:</w:t>
      </w:r>
    </w:p>
    <w:p w14:paraId="77C7E18C" w14:textId="77777777" w:rsidR="00190A42" w:rsidRPr="0009346D" w:rsidRDefault="00C42E52" w:rsidP="00C42E52">
      <w:pPr>
        <w:pStyle w:val="Heading2"/>
        <w:rPr>
          <w:rFonts w:ascii="Times New Roman" w:hAnsi="Times New Roman" w:cs="Times New Roman"/>
          <w:b w:val="0"/>
          <w:color w:val="000000" w:themeColor="text1"/>
        </w:rPr>
      </w:pPr>
      <w:r w:rsidRPr="0009346D">
        <w:rPr>
          <w:rFonts w:ascii="Times New Roman" w:hAnsi="Times New Roman" w:cs="Times New Roman"/>
          <w:b w:val="0"/>
          <w:color w:val="000000" w:themeColor="text1"/>
        </w:rPr>
        <w:t>Họ và Tên: Phùng Quí Trọng</w:t>
      </w:r>
    </w:p>
    <w:p w14:paraId="4A24AB2C" w14:textId="77777777" w:rsidR="00C42E52" w:rsidRPr="0009346D" w:rsidRDefault="00C42E52" w:rsidP="00C42E52">
      <w:pPr>
        <w:rPr>
          <w:rFonts w:ascii="Times New Roman" w:hAnsi="Times New Roman" w:cs="Times New Roman"/>
          <w:color w:val="000000" w:themeColor="text1"/>
        </w:rPr>
      </w:pPr>
      <w:r w:rsidRPr="0009346D">
        <w:rPr>
          <w:rFonts w:ascii="Times New Roman" w:hAnsi="Times New Roman" w:cs="Times New Roman"/>
          <w:color w:val="000000" w:themeColor="text1"/>
        </w:rPr>
        <w:t>Ngày sinh: 24/05/1996.</w:t>
      </w:r>
    </w:p>
    <w:p w14:paraId="7BC7A5CD" w14:textId="77777777" w:rsidR="00C42E52" w:rsidRPr="0009346D" w:rsidRDefault="00C42E52" w:rsidP="00C42E52">
      <w:pPr>
        <w:rPr>
          <w:rFonts w:ascii="Times New Roman" w:hAnsi="Times New Roman" w:cs="Times New Roman"/>
          <w:color w:val="000000" w:themeColor="text1"/>
        </w:rPr>
      </w:pPr>
      <w:r w:rsidRPr="0009346D">
        <w:rPr>
          <w:rFonts w:ascii="Times New Roman" w:hAnsi="Times New Roman" w:cs="Times New Roman"/>
          <w:color w:val="000000" w:themeColor="text1"/>
        </w:rPr>
        <w:t>Quê quán: Minh Khai, Như Quỳnh, Văn Lâm, Hưng Yên.</w:t>
      </w:r>
    </w:p>
    <w:p w14:paraId="35309C1D" w14:textId="77777777" w:rsidR="00C42E52" w:rsidRPr="0009346D" w:rsidRDefault="00C42E52" w:rsidP="00C42E52">
      <w:pPr>
        <w:rPr>
          <w:rFonts w:ascii="Times New Roman" w:hAnsi="Times New Roman" w:cs="Times New Roman"/>
          <w:color w:val="000000" w:themeColor="text1"/>
        </w:rPr>
      </w:pPr>
      <w:r w:rsidRPr="0009346D">
        <w:rPr>
          <w:rFonts w:ascii="Times New Roman" w:hAnsi="Times New Roman" w:cs="Times New Roman"/>
          <w:color w:val="000000" w:themeColor="text1"/>
        </w:rPr>
        <w:t>Địa chỉ: 82 Trần Phú, Nguyễn Trãi, Hà Đông, Hà Nội.</w:t>
      </w:r>
    </w:p>
    <w:p w14:paraId="24E1DB14" w14:textId="77777777" w:rsidR="00C42E52" w:rsidRPr="0009346D" w:rsidRDefault="00C42E52" w:rsidP="00C42E52">
      <w:pPr>
        <w:rPr>
          <w:rFonts w:ascii="Times New Roman" w:hAnsi="Times New Roman" w:cs="Times New Roman"/>
          <w:color w:val="000000" w:themeColor="text1"/>
        </w:rPr>
      </w:pPr>
    </w:p>
    <w:p w14:paraId="079E603E" w14:textId="77777777" w:rsidR="00C42E52" w:rsidRPr="0009346D" w:rsidRDefault="00C42E52" w:rsidP="00C42E52">
      <w:pPr>
        <w:rPr>
          <w:rFonts w:ascii="Times New Roman" w:hAnsi="Times New Roman" w:cs="Times New Roman"/>
          <w:color w:val="000000" w:themeColor="text1"/>
        </w:rPr>
      </w:pPr>
      <w:r w:rsidRPr="0009346D">
        <w:rPr>
          <w:rFonts w:ascii="Times New Roman" w:hAnsi="Times New Roman" w:cs="Times New Roman"/>
          <w:color w:val="000000" w:themeColor="text1"/>
        </w:rPr>
        <w:t>2.Trình độ học vấn: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C42E52" w:rsidRPr="0009346D" w14:paraId="758E76D6" w14:textId="77777777" w:rsidTr="00C42E52">
        <w:tc>
          <w:tcPr>
            <w:tcW w:w="2122" w:type="dxa"/>
          </w:tcPr>
          <w:p w14:paraId="61DED30F" w14:textId="77777777" w:rsidR="00C42E52" w:rsidRPr="0009346D" w:rsidRDefault="00C42E52" w:rsidP="00C42E5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9346D">
              <w:rPr>
                <w:rFonts w:ascii="Times New Roman" w:hAnsi="Times New Roman" w:cs="Times New Roman"/>
                <w:color w:val="000000" w:themeColor="text1"/>
              </w:rPr>
              <w:t>2014 đến nay</w:t>
            </w:r>
          </w:p>
        </w:tc>
        <w:tc>
          <w:tcPr>
            <w:tcW w:w="7228" w:type="dxa"/>
          </w:tcPr>
          <w:p w14:paraId="3C53CA8E" w14:textId="77777777" w:rsidR="00C42E52" w:rsidRPr="0009346D" w:rsidRDefault="00C42E52" w:rsidP="00C42E5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9346D">
              <w:rPr>
                <w:rFonts w:ascii="Times New Roman" w:hAnsi="Times New Roman" w:cs="Times New Roman"/>
                <w:color w:val="000000" w:themeColor="text1"/>
              </w:rPr>
              <w:t>Sinh viên trường Học Viện Công Nghệ Bưu Chính Viễn Thông. Chuyên ngành: Công Nghệ Thông Tin</w:t>
            </w:r>
          </w:p>
        </w:tc>
      </w:tr>
      <w:tr w:rsidR="00C42E52" w:rsidRPr="0009346D" w14:paraId="3D6B127B" w14:textId="77777777" w:rsidTr="00C42E52">
        <w:tc>
          <w:tcPr>
            <w:tcW w:w="2122" w:type="dxa"/>
          </w:tcPr>
          <w:p w14:paraId="7571D3FE" w14:textId="77777777" w:rsidR="00C42E52" w:rsidRPr="0009346D" w:rsidRDefault="00C42E52" w:rsidP="00C42E5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9346D">
              <w:rPr>
                <w:rFonts w:ascii="Times New Roman" w:hAnsi="Times New Roman" w:cs="Times New Roman"/>
                <w:color w:val="000000" w:themeColor="text1"/>
              </w:rPr>
              <w:t>2015</w:t>
            </w:r>
          </w:p>
        </w:tc>
        <w:tc>
          <w:tcPr>
            <w:tcW w:w="7228" w:type="dxa"/>
          </w:tcPr>
          <w:p w14:paraId="2ADEB8FA" w14:textId="77777777" w:rsidR="00C42E52" w:rsidRPr="0009346D" w:rsidRDefault="00C42E52" w:rsidP="00C42E5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9346D">
              <w:rPr>
                <w:rFonts w:ascii="Times New Roman" w:hAnsi="Times New Roman" w:cs="Times New Roman"/>
                <w:color w:val="000000" w:themeColor="text1"/>
              </w:rPr>
              <w:t>Hoàn thành khoá học Tiếng Anh giao tiếp tại trung tâm Lang Master.</w:t>
            </w:r>
          </w:p>
        </w:tc>
      </w:tr>
      <w:tr w:rsidR="00C42E52" w:rsidRPr="0009346D" w14:paraId="79D37A72" w14:textId="77777777" w:rsidTr="00C42E52">
        <w:tc>
          <w:tcPr>
            <w:tcW w:w="2122" w:type="dxa"/>
          </w:tcPr>
          <w:p w14:paraId="4FB0D359" w14:textId="77777777" w:rsidR="00C42E52" w:rsidRPr="0009346D" w:rsidRDefault="00C42E52" w:rsidP="00C42E5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9346D">
              <w:rPr>
                <w:rFonts w:ascii="Times New Roman" w:hAnsi="Times New Roman" w:cs="Times New Roman"/>
                <w:color w:val="000000" w:themeColor="text1"/>
              </w:rPr>
              <w:t>2015</w:t>
            </w:r>
          </w:p>
        </w:tc>
        <w:tc>
          <w:tcPr>
            <w:tcW w:w="7228" w:type="dxa"/>
          </w:tcPr>
          <w:p w14:paraId="4DA8CEEE" w14:textId="77777777" w:rsidR="00C42E52" w:rsidRPr="0009346D" w:rsidRDefault="00C42E52" w:rsidP="00C42E5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9346D">
              <w:rPr>
                <w:rFonts w:ascii="Times New Roman" w:hAnsi="Times New Roman" w:cs="Times New Roman"/>
                <w:color w:val="000000" w:themeColor="text1"/>
              </w:rPr>
              <w:t>Hoàn thành khoá học Java Nâng cao tại trung tâm CDIT – Học viện Công Nghệ Bưu Chính Viễn Thông.</w:t>
            </w:r>
          </w:p>
          <w:p w14:paraId="601752E1" w14:textId="77777777" w:rsidR="00C42E52" w:rsidRPr="0009346D" w:rsidRDefault="00C42E52" w:rsidP="00C42E5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42E52" w:rsidRPr="0009346D" w14:paraId="10AC78C6" w14:textId="77777777" w:rsidTr="00C42E52">
        <w:tc>
          <w:tcPr>
            <w:tcW w:w="2122" w:type="dxa"/>
          </w:tcPr>
          <w:p w14:paraId="410D5928" w14:textId="77777777" w:rsidR="00C42E52" w:rsidRPr="0009346D" w:rsidRDefault="00C42E52" w:rsidP="00C42E5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9346D">
              <w:rPr>
                <w:rFonts w:ascii="Times New Roman" w:hAnsi="Times New Roman" w:cs="Times New Roman"/>
                <w:color w:val="000000" w:themeColor="text1"/>
              </w:rPr>
              <w:t>2016</w:t>
            </w:r>
          </w:p>
        </w:tc>
        <w:tc>
          <w:tcPr>
            <w:tcW w:w="7228" w:type="dxa"/>
          </w:tcPr>
          <w:p w14:paraId="3822232E" w14:textId="77777777" w:rsidR="00C42E52" w:rsidRPr="0009346D" w:rsidRDefault="00C42E52" w:rsidP="00C42E5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9346D">
              <w:rPr>
                <w:rFonts w:ascii="Times New Roman" w:hAnsi="Times New Roman" w:cs="Times New Roman"/>
                <w:color w:val="000000" w:themeColor="text1"/>
              </w:rPr>
              <w:t>Đạt chứng chỉ hoàn thành khoá học Thuật Toán Nâng Cao do Samsung tài trợ.</w:t>
            </w:r>
          </w:p>
        </w:tc>
      </w:tr>
      <w:tr w:rsidR="00C42E52" w:rsidRPr="0009346D" w14:paraId="726A2812" w14:textId="77777777" w:rsidTr="00C42E52">
        <w:tc>
          <w:tcPr>
            <w:tcW w:w="2122" w:type="dxa"/>
          </w:tcPr>
          <w:p w14:paraId="43A20E55" w14:textId="77777777" w:rsidR="00C42E52" w:rsidRPr="0009346D" w:rsidRDefault="00C42E52" w:rsidP="00C42E5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9346D">
              <w:rPr>
                <w:rFonts w:ascii="Times New Roman" w:hAnsi="Times New Roman" w:cs="Times New Roman"/>
                <w:color w:val="000000" w:themeColor="text1"/>
              </w:rPr>
              <w:t>2016</w:t>
            </w:r>
          </w:p>
        </w:tc>
        <w:tc>
          <w:tcPr>
            <w:tcW w:w="7228" w:type="dxa"/>
          </w:tcPr>
          <w:p w14:paraId="3B0CBAE1" w14:textId="77777777" w:rsidR="00C42E52" w:rsidRPr="0009346D" w:rsidRDefault="00C42E52" w:rsidP="00C42E5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9346D">
              <w:rPr>
                <w:rFonts w:ascii="Times New Roman" w:hAnsi="Times New Roman" w:cs="Times New Roman"/>
                <w:color w:val="000000" w:themeColor="text1"/>
              </w:rPr>
              <w:t>Học việc về lập trình Web tại Topica Ivy.</w:t>
            </w:r>
          </w:p>
        </w:tc>
      </w:tr>
    </w:tbl>
    <w:p w14:paraId="6D902EAD" w14:textId="77777777" w:rsidR="00C42E52" w:rsidRPr="0009346D" w:rsidRDefault="00C42E52" w:rsidP="00C42E52">
      <w:pPr>
        <w:rPr>
          <w:rFonts w:ascii="Times New Roman" w:hAnsi="Times New Roman" w:cs="Times New Roman"/>
          <w:color w:val="000000" w:themeColor="text1"/>
        </w:rPr>
      </w:pPr>
    </w:p>
    <w:p w14:paraId="4F5B91AA" w14:textId="77777777" w:rsidR="00C42E52" w:rsidRPr="0009346D" w:rsidRDefault="00C42E52" w:rsidP="00C42E52">
      <w:pPr>
        <w:rPr>
          <w:rFonts w:ascii="Times New Roman" w:hAnsi="Times New Roman" w:cs="Times New Roman"/>
          <w:color w:val="000000" w:themeColor="text1"/>
        </w:rPr>
      </w:pPr>
      <w:r w:rsidRPr="0009346D">
        <w:rPr>
          <w:rFonts w:ascii="Times New Roman" w:hAnsi="Times New Roman" w:cs="Times New Roman"/>
          <w:color w:val="000000" w:themeColor="text1"/>
        </w:rPr>
        <w:t>3. Kinh nghiệm:</w:t>
      </w:r>
    </w:p>
    <w:p w14:paraId="06F0197A" w14:textId="77777777" w:rsidR="00C42E52" w:rsidRPr="0009346D" w:rsidRDefault="00C42E52" w:rsidP="00C42E52">
      <w:pPr>
        <w:rPr>
          <w:rFonts w:ascii="Times New Roman" w:hAnsi="Times New Roman" w:cs="Times New Roman"/>
          <w:color w:val="000000" w:themeColor="text1"/>
        </w:rPr>
      </w:pPr>
      <w:r w:rsidRPr="0009346D">
        <w:rPr>
          <w:rFonts w:ascii="Times New Roman" w:hAnsi="Times New Roman" w:cs="Times New Roman"/>
          <w:color w:val="000000" w:themeColor="text1"/>
        </w:rPr>
        <w:t>-Thành viên của CLB IT :</w:t>
      </w:r>
    </w:p>
    <w:p w14:paraId="440E1451" w14:textId="77777777" w:rsidR="00C42E52" w:rsidRPr="0009346D" w:rsidRDefault="00C42E52" w:rsidP="00C42E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09346D">
        <w:rPr>
          <w:rFonts w:ascii="Times New Roman" w:hAnsi="Times New Roman" w:cs="Times New Roman"/>
          <w:color w:val="000000" w:themeColor="text1"/>
        </w:rPr>
        <w:t>Rèn luyện kĩ năng lập trình.</w:t>
      </w:r>
    </w:p>
    <w:p w14:paraId="6B2E4DB3" w14:textId="77777777" w:rsidR="00C42E52" w:rsidRPr="0009346D" w:rsidRDefault="00C42E52" w:rsidP="00C42E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09346D">
        <w:rPr>
          <w:rFonts w:ascii="Times New Roman" w:hAnsi="Times New Roman" w:cs="Times New Roman"/>
          <w:color w:val="000000" w:themeColor="text1"/>
        </w:rPr>
        <w:t>Khả năng làm việc nhóm và kết nối các thành viên.</w:t>
      </w:r>
    </w:p>
    <w:p w14:paraId="6A67C9E8" w14:textId="77777777" w:rsidR="00C42E52" w:rsidRPr="0009346D" w:rsidRDefault="00C42E52" w:rsidP="00C42E52">
      <w:pPr>
        <w:rPr>
          <w:rFonts w:ascii="Times New Roman" w:hAnsi="Times New Roman" w:cs="Times New Roman"/>
          <w:color w:val="000000" w:themeColor="text1"/>
        </w:rPr>
      </w:pPr>
      <w:r w:rsidRPr="0009346D">
        <w:rPr>
          <w:rFonts w:ascii="Times New Roman" w:hAnsi="Times New Roman" w:cs="Times New Roman"/>
          <w:color w:val="000000" w:themeColor="text1"/>
        </w:rPr>
        <w:t>-Tham gia các khoá học ngắn hạn về lập trình JAVA tại Công ty DevPro.</w:t>
      </w:r>
    </w:p>
    <w:p w14:paraId="2AB9A91E" w14:textId="77777777" w:rsidR="00C42E52" w:rsidRPr="0009346D" w:rsidRDefault="00C42E52" w:rsidP="00C42E52">
      <w:pPr>
        <w:rPr>
          <w:rFonts w:ascii="Times New Roman" w:hAnsi="Times New Roman" w:cs="Times New Roman"/>
          <w:color w:val="000000" w:themeColor="text1"/>
        </w:rPr>
      </w:pPr>
      <w:r w:rsidRPr="0009346D">
        <w:rPr>
          <w:rFonts w:ascii="Times New Roman" w:hAnsi="Times New Roman" w:cs="Times New Roman"/>
          <w:color w:val="000000" w:themeColor="text1"/>
        </w:rPr>
        <w:t>-Từng tham gia các cuộc thi về lập trình như: Samsung Software Challenge 2016, ACM PTIT, Cuộc đua số….</w:t>
      </w:r>
    </w:p>
    <w:p w14:paraId="2F99A397" w14:textId="0ABDF4D9" w:rsidR="00C42E52" w:rsidRPr="0009346D" w:rsidRDefault="00C42E52" w:rsidP="00C42E52">
      <w:pPr>
        <w:rPr>
          <w:rFonts w:ascii="Times New Roman" w:hAnsi="Times New Roman" w:cs="Times New Roman"/>
          <w:color w:val="000000" w:themeColor="text1"/>
        </w:rPr>
      </w:pPr>
      <w:r w:rsidRPr="0009346D">
        <w:rPr>
          <w:rFonts w:ascii="Times New Roman" w:hAnsi="Times New Roman" w:cs="Times New Roman"/>
          <w:color w:val="000000" w:themeColor="text1"/>
        </w:rPr>
        <w:t>4.</w:t>
      </w:r>
      <w:r w:rsidR="002418DA">
        <w:rPr>
          <w:rFonts w:ascii="Times New Roman" w:hAnsi="Times New Roman" w:cs="Times New Roman"/>
          <w:color w:val="000000" w:themeColor="text1"/>
        </w:rPr>
        <w:t xml:space="preserve"> </w:t>
      </w:r>
      <w:bookmarkStart w:id="0" w:name="_GoBack"/>
      <w:bookmarkEnd w:id="0"/>
      <w:r w:rsidRPr="0009346D">
        <w:rPr>
          <w:rFonts w:ascii="Times New Roman" w:hAnsi="Times New Roman" w:cs="Times New Roman"/>
          <w:color w:val="000000" w:themeColor="text1"/>
        </w:rPr>
        <w:t>Kiến thức ngôn ngữ lập trình:</w:t>
      </w:r>
    </w:p>
    <w:p w14:paraId="34259A78" w14:textId="0A3768D9" w:rsidR="00C42E52" w:rsidRPr="0009346D" w:rsidRDefault="00C42E52" w:rsidP="00C42E52">
      <w:pPr>
        <w:rPr>
          <w:rFonts w:ascii="Times New Roman" w:hAnsi="Times New Roman" w:cs="Times New Roman"/>
          <w:color w:val="000000" w:themeColor="text1"/>
        </w:rPr>
      </w:pPr>
      <w:r w:rsidRPr="0009346D">
        <w:rPr>
          <w:rFonts w:ascii="Times New Roman" w:hAnsi="Times New Roman" w:cs="Times New Roman"/>
          <w:color w:val="000000" w:themeColor="text1"/>
        </w:rPr>
        <w:lastRenderedPageBreak/>
        <w:t>-</w:t>
      </w:r>
      <w:r w:rsidR="002418DA">
        <w:rPr>
          <w:rFonts w:ascii="Times New Roman" w:hAnsi="Times New Roman" w:cs="Times New Roman"/>
          <w:color w:val="000000" w:themeColor="text1"/>
        </w:rPr>
        <w:t xml:space="preserve"> </w:t>
      </w:r>
      <w:r w:rsidRPr="0009346D">
        <w:rPr>
          <w:rFonts w:ascii="Times New Roman" w:hAnsi="Times New Roman" w:cs="Times New Roman"/>
          <w:color w:val="000000" w:themeColor="text1"/>
        </w:rPr>
        <w:t>Có kiến thức về lập trình C/C++, Java.</w:t>
      </w:r>
    </w:p>
    <w:p w14:paraId="21A3B36E" w14:textId="77777777" w:rsidR="00C42E52" w:rsidRPr="0009346D" w:rsidRDefault="00C42E52" w:rsidP="00C42E52">
      <w:pPr>
        <w:rPr>
          <w:rFonts w:ascii="Times New Roman" w:hAnsi="Times New Roman" w:cs="Times New Roman"/>
          <w:color w:val="000000" w:themeColor="text1"/>
        </w:rPr>
      </w:pPr>
      <w:r w:rsidRPr="0009346D">
        <w:rPr>
          <w:rFonts w:ascii="Times New Roman" w:hAnsi="Times New Roman" w:cs="Times New Roman"/>
          <w:color w:val="000000" w:themeColor="text1"/>
        </w:rPr>
        <w:t>- Sử  dụng tốt các ngôn ngữ HTML,CSS,PHP,JS.</w:t>
      </w:r>
    </w:p>
    <w:p w14:paraId="20274187" w14:textId="77777777" w:rsidR="00C42E52" w:rsidRPr="0009346D" w:rsidRDefault="00C42E52" w:rsidP="00C42E52">
      <w:pPr>
        <w:rPr>
          <w:rFonts w:ascii="Times New Roman" w:hAnsi="Times New Roman" w:cs="Times New Roman"/>
          <w:color w:val="000000" w:themeColor="text1"/>
        </w:rPr>
      </w:pPr>
    </w:p>
    <w:p w14:paraId="1D09A539" w14:textId="77777777" w:rsidR="00C42E52" w:rsidRPr="0009346D" w:rsidRDefault="00C42E52" w:rsidP="00C42E52">
      <w:pPr>
        <w:rPr>
          <w:rFonts w:ascii="Times New Roman" w:hAnsi="Times New Roman" w:cs="Times New Roman"/>
          <w:color w:val="000000" w:themeColor="text1"/>
        </w:rPr>
      </w:pPr>
      <w:r w:rsidRPr="0009346D">
        <w:rPr>
          <w:rFonts w:ascii="Times New Roman" w:hAnsi="Times New Roman" w:cs="Times New Roman"/>
          <w:color w:val="000000" w:themeColor="text1"/>
        </w:rPr>
        <w:t>5.Phần mềm sử dụng:</w:t>
      </w:r>
    </w:p>
    <w:p w14:paraId="161432A2" w14:textId="77777777" w:rsidR="00C42E52" w:rsidRPr="0009346D" w:rsidRDefault="00C42E52" w:rsidP="00C42E52">
      <w:pPr>
        <w:rPr>
          <w:rFonts w:ascii="Times New Roman" w:hAnsi="Times New Roman" w:cs="Times New Roman"/>
          <w:color w:val="000000" w:themeColor="text1"/>
        </w:rPr>
      </w:pPr>
      <w:r w:rsidRPr="0009346D">
        <w:rPr>
          <w:rFonts w:ascii="Times New Roman" w:hAnsi="Times New Roman" w:cs="Times New Roman"/>
          <w:color w:val="000000" w:themeColor="text1"/>
        </w:rPr>
        <w:t>- Dev C/C++.</w:t>
      </w:r>
    </w:p>
    <w:p w14:paraId="1FE729CD" w14:textId="77777777" w:rsidR="00C42E52" w:rsidRPr="0009346D" w:rsidRDefault="00C42E52" w:rsidP="00C42E52">
      <w:pPr>
        <w:rPr>
          <w:rFonts w:ascii="Times New Roman" w:hAnsi="Times New Roman" w:cs="Times New Roman"/>
          <w:color w:val="000000" w:themeColor="text1"/>
        </w:rPr>
      </w:pPr>
      <w:r w:rsidRPr="0009346D">
        <w:rPr>
          <w:rFonts w:ascii="Times New Roman" w:hAnsi="Times New Roman" w:cs="Times New Roman"/>
          <w:color w:val="000000" w:themeColor="text1"/>
        </w:rPr>
        <w:t>- Xcode.</w:t>
      </w:r>
    </w:p>
    <w:p w14:paraId="023B52C0" w14:textId="77777777" w:rsidR="00C42E52" w:rsidRPr="0009346D" w:rsidRDefault="00C42E52" w:rsidP="00C42E52">
      <w:pPr>
        <w:rPr>
          <w:rFonts w:ascii="Times New Roman" w:hAnsi="Times New Roman" w:cs="Times New Roman"/>
          <w:color w:val="000000" w:themeColor="text1"/>
        </w:rPr>
      </w:pPr>
      <w:r w:rsidRPr="0009346D">
        <w:rPr>
          <w:rFonts w:ascii="Times New Roman" w:hAnsi="Times New Roman" w:cs="Times New Roman"/>
          <w:color w:val="000000" w:themeColor="text1"/>
        </w:rPr>
        <w:t>- Eclipse, Net Beans.</w:t>
      </w:r>
    </w:p>
    <w:p w14:paraId="38E248D9" w14:textId="77777777" w:rsidR="00C42E52" w:rsidRPr="0009346D" w:rsidRDefault="00C42E52" w:rsidP="00C42E52">
      <w:pPr>
        <w:rPr>
          <w:rFonts w:ascii="Times New Roman" w:hAnsi="Times New Roman" w:cs="Times New Roman"/>
          <w:color w:val="000000" w:themeColor="text1"/>
        </w:rPr>
      </w:pPr>
      <w:r w:rsidRPr="0009346D">
        <w:rPr>
          <w:rFonts w:ascii="Times New Roman" w:hAnsi="Times New Roman" w:cs="Times New Roman"/>
          <w:color w:val="000000" w:themeColor="text1"/>
        </w:rPr>
        <w:t>-Dreamweaver, MAMP, Navicat, Sublime Text.</w:t>
      </w:r>
    </w:p>
    <w:p w14:paraId="5C11700B" w14:textId="77777777" w:rsidR="00C42E52" w:rsidRPr="0009346D" w:rsidRDefault="00C42E52" w:rsidP="00C42E52">
      <w:pPr>
        <w:rPr>
          <w:rFonts w:ascii="Times New Roman" w:hAnsi="Times New Roman" w:cs="Times New Roman"/>
          <w:color w:val="000000" w:themeColor="text1"/>
        </w:rPr>
      </w:pPr>
    </w:p>
    <w:p w14:paraId="24044438" w14:textId="77777777" w:rsidR="00C42E52" w:rsidRPr="0009346D" w:rsidRDefault="00C42E52" w:rsidP="00C42E52">
      <w:pPr>
        <w:rPr>
          <w:rFonts w:ascii="Times New Roman" w:hAnsi="Times New Roman" w:cs="Times New Roman"/>
          <w:color w:val="000000" w:themeColor="text1"/>
        </w:rPr>
      </w:pPr>
      <w:r w:rsidRPr="0009346D">
        <w:rPr>
          <w:rFonts w:ascii="Times New Roman" w:hAnsi="Times New Roman" w:cs="Times New Roman"/>
          <w:color w:val="000000" w:themeColor="text1"/>
        </w:rPr>
        <w:t>6.Hoạt động ngoại khoá:</w:t>
      </w:r>
    </w:p>
    <w:p w14:paraId="52B9D33D" w14:textId="77777777" w:rsidR="00C42E52" w:rsidRPr="0009346D" w:rsidRDefault="00C42E52" w:rsidP="00C42E52">
      <w:pPr>
        <w:rPr>
          <w:rFonts w:ascii="Times New Roman" w:hAnsi="Times New Roman" w:cs="Times New Roman"/>
          <w:color w:val="000000" w:themeColor="text1"/>
        </w:rPr>
      </w:pPr>
      <w:r w:rsidRPr="0009346D">
        <w:rPr>
          <w:rFonts w:ascii="Times New Roman" w:hAnsi="Times New Roman" w:cs="Times New Roman"/>
          <w:color w:val="000000" w:themeColor="text1"/>
        </w:rPr>
        <w:t>- Là thành viên của Đội thanh niên vận động Hiến máu thành phố Hà Nội.</w:t>
      </w:r>
    </w:p>
    <w:p w14:paraId="3DE99C28" w14:textId="77777777" w:rsidR="00C42E52" w:rsidRPr="0009346D" w:rsidRDefault="00C42E52" w:rsidP="00C42E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09346D">
        <w:rPr>
          <w:rFonts w:ascii="Times New Roman" w:hAnsi="Times New Roman" w:cs="Times New Roman"/>
          <w:color w:val="000000" w:themeColor="text1"/>
        </w:rPr>
        <w:t>Rèn luyện kĩ năng giao tiếp, kỹ năng mềm.</w:t>
      </w:r>
    </w:p>
    <w:p w14:paraId="461891EF" w14:textId="77777777" w:rsidR="00C42E52" w:rsidRPr="0009346D" w:rsidRDefault="00C42E52" w:rsidP="00C42E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09346D">
        <w:rPr>
          <w:rFonts w:ascii="Times New Roman" w:hAnsi="Times New Roman" w:cs="Times New Roman"/>
          <w:color w:val="000000" w:themeColor="text1"/>
        </w:rPr>
        <w:t>Kỹ năng làm việc nhóm.</w:t>
      </w:r>
    </w:p>
    <w:p w14:paraId="37A34AC7" w14:textId="77777777" w:rsidR="00C42E52" w:rsidRPr="0009346D" w:rsidRDefault="00C42E52" w:rsidP="00C42E52">
      <w:pPr>
        <w:rPr>
          <w:rFonts w:ascii="Times New Roman" w:hAnsi="Times New Roman" w:cs="Times New Roman"/>
          <w:color w:val="000000" w:themeColor="text1"/>
        </w:rPr>
      </w:pPr>
    </w:p>
    <w:p w14:paraId="0E787CAD" w14:textId="77777777" w:rsidR="00C42E52" w:rsidRPr="0009346D" w:rsidRDefault="00C42E52" w:rsidP="00C42E52">
      <w:pPr>
        <w:rPr>
          <w:rFonts w:ascii="Times New Roman" w:hAnsi="Times New Roman" w:cs="Times New Roman"/>
          <w:color w:val="000000" w:themeColor="text1"/>
        </w:rPr>
      </w:pPr>
    </w:p>
    <w:p w14:paraId="3F53BE28" w14:textId="77777777" w:rsidR="00C42E52" w:rsidRPr="0009346D" w:rsidRDefault="00C42E52" w:rsidP="00C42E52">
      <w:pPr>
        <w:rPr>
          <w:rFonts w:ascii="Times New Roman" w:hAnsi="Times New Roman" w:cs="Times New Roman"/>
          <w:color w:val="000000" w:themeColor="text1"/>
        </w:rPr>
      </w:pPr>
    </w:p>
    <w:p w14:paraId="0AB2DF0C" w14:textId="77777777" w:rsidR="00C42E52" w:rsidRPr="0009346D" w:rsidRDefault="00C42E52" w:rsidP="00C42E52">
      <w:pPr>
        <w:rPr>
          <w:rFonts w:ascii="Times New Roman" w:hAnsi="Times New Roman" w:cs="Times New Roman"/>
        </w:rPr>
      </w:pPr>
    </w:p>
    <w:sectPr w:rsidR="00C42E52" w:rsidRPr="0009346D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09B831" w14:textId="77777777" w:rsidR="000F264A" w:rsidRDefault="000F264A">
      <w:r>
        <w:separator/>
      </w:r>
    </w:p>
    <w:p w14:paraId="19EBED05" w14:textId="77777777" w:rsidR="000F264A" w:rsidRDefault="000F264A"/>
  </w:endnote>
  <w:endnote w:type="continuationSeparator" w:id="0">
    <w:p w14:paraId="4B903068" w14:textId="77777777" w:rsidR="000F264A" w:rsidRDefault="000F264A">
      <w:r>
        <w:continuationSeparator/>
      </w:r>
    </w:p>
    <w:p w14:paraId="759DDE58" w14:textId="77777777" w:rsidR="000F264A" w:rsidRDefault="000F26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AC4703" w14:textId="77777777" w:rsidR="00190A42" w:rsidRDefault="0083528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18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4FEF4E" w14:textId="77777777" w:rsidR="000F264A" w:rsidRDefault="000F264A">
      <w:r>
        <w:separator/>
      </w:r>
    </w:p>
    <w:p w14:paraId="119C5157" w14:textId="77777777" w:rsidR="000F264A" w:rsidRDefault="000F264A"/>
  </w:footnote>
  <w:footnote w:type="continuationSeparator" w:id="0">
    <w:p w14:paraId="7081937A" w14:textId="77777777" w:rsidR="000F264A" w:rsidRDefault="000F264A">
      <w:r>
        <w:continuationSeparator/>
      </w:r>
    </w:p>
    <w:p w14:paraId="3603B571" w14:textId="77777777" w:rsidR="000F264A" w:rsidRDefault="000F264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A994F3A"/>
    <w:multiLevelType w:val="hybridMultilevel"/>
    <w:tmpl w:val="8220783A"/>
    <w:lvl w:ilvl="0" w:tplc="AEF0E0F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627FE7"/>
    <w:multiLevelType w:val="hybridMultilevel"/>
    <w:tmpl w:val="2E56E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0F6300"/>
    <w:multiLevelType w:val="hybridMultilevel"/>
    <w:tmpl w:val="6CE04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E52"/>
    <w:rsid w:val="0009346D"/>
    <w:rsid w:val="000F264A"/>
    <w:rsid w:val="00190A42"/>
    <w:rsid w:val="002418DA"/>
    <w:rsid w:val="00835286"/>
    <w:rsid w:val="00C4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804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C42E52"/>
    <w:pPr>
      <w:ind w:left="720"/>
      <w:contextualSpacing/>
    </w:pPr>
  </w:style>
  <w:style w:type="table" w:styleId="TableGrid">
    <w:name w:val="Table Grid"/>
    <w:basedOn w:val="TableNormal"/>
    <w:uiPriority w:val="39"/>
    <w:rsid w:val="00C42E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TrongPhung/Library/Containers/com.microsoft.Word/Data/Library/Caches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9</TotalTime>
  <Pages>2</Pages>
  <Words>194</Words>
  <Characters>1112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2017-02-07T08:39:00Z</dcterms:created>
  <dcterms:modified xsi:type="dcterms:W3CDTF">2017-02-18T10:11:00Z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